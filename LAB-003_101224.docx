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ind w:left="720"/>
        <w:jc w:val="left"/>
        <w:rPr>
          <w:rFonts w:ascii="Constantia" w:cs="Constantia" w:hAnsi="Constantia"/>
          <w:b w:val="0"/>
          <w:bCs w:val="0"/>
          <w:sz w:val="40"/>
          <w:szCs w:val="40"/>
          <w:lang w:val="en-US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drawing>
          <wp:anchor distT="0" distB="0" distL="114300" distR="114300" simplePos="0" relativeHeight="14" behindDoc="1" locked="0" layoutInCell="1" hidden="0" allowOverlap="1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599"/>
            <wp:effectExtent l="0" t="0" r="0" b="0"/>
            <wp:wrapTopAndBottom/>
            <wp:docPr id="1" name="图片 1" descr="SMI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24045" cy="17525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Constantia" w:cs="Constantia" w:hAnsi="Constantia"/>
          <w:b/>
          <w:bCs/>
          <w:sz w:val="40"/>
          <w:szCs w:val="40"/>
          <w:lang w:val="en-US"/>
        </w:rPr>
        <w:t xml:space="preserve">Name:                  </w:t>
      </w:r>
      <w:r>
        <w:rPr>
          <w:rFonts w:ascii="Constantia" w:cs="Constantia" w:hAnsi="Constantia"/>
          <w:b w:val="0"/>
          <w:bCs w:val="0"/>
          <w:sz w:val="40"/>
          <w:szCs w:val="40"/>
          <w:lang w:val="en-US"/>
        </w:rPr>
        <w:t xml:space="preserve"> </w:t>
      </w:r>
      <w:r>
        <w:rPr>
          <w:rFonts w:ascii="Constantia" w:cs="Constantia" w:hAnsi="Constantia"/>
          <w:b w:val="0"/>
          <w:bCs w:val="0"/>
          <w:sz w:val="40"/>
          <w:szCs w:val="40"/>
          <w:lang w:val="en-US"/>
        </w:rPr>
        <w:t xml:space="preserve">Tahir Hussain Bhutto </w:t>
      </w:r>
    </w:p>
    <w:p>
      <w:pPr>
        <w:ind w:left="720"/>
        <w:jc w:val="left"/>
        <w:rPr>
          <w:rFonts w:ascii="Constantia" w:cs="Constantia" w:hAnsi="Constantia"/>
          <w:b w:val="0"/>
          <w:bCs w:val="0"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sz w:val="40"/>
          <w:szCs w:val="40"/>
        </w:rPr>
      </w:pPr>
      <w:r>
        <w:rPr>
          <w:rFonts w:ascii="Constantia" w:cs="Constantia" w:hAnsi="Constantia"/>
          <w:b/>
          <w:bCs/>
          <w:sz w:val="40"/>
          <w:szCs w:val="40"/>
        </w:rPr>
        <w:t xml:space="preserve">Roll No:                 </w:t>
      </w:r>
      <w:r>
        <w:rPr>
          <w:rFonts w:ascii="Constantia" w:cs="Constantia" w:hAnsi="Constantia"/>
          <w:sz w:val="40"/>
          <w:szCs w:val="40"/>
        </w:rPr>
        <w:t>BSIT-23F-009</w:t>
      </w: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 w:val="0"/>
          <w:bCs w:val="0"/>
          <w:sz w:val="40"/>
          <w:szCs w:val="40"/>
          <w:lang w:val="en-US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ascii="Constantia" w:cs="Constantia" w:hAnsi="Constantia"/>
          <w:b w:val="0"/>
          <w:bCs w:val="0"/>
          <w:sz w:val="40"/>
          <w:szCs w:val="40"/>
          <w:lang w:val="en-US"/>
        </w:rPr>
        <w:t>BSIT-3A</w:t>
      </w: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  <w:bookmarkStart w:id="0" w:name="_GoBack"/>
      <w:bookmarkEnd w:id="0"/>
    </w:p>
    <w:p>
      <w:pPr>
        <w:ind w:left="720"/>
        <w:jc w:val="left"/>
        <w:rPr>
          <w:rFonts w:ascii="Constantia" w:cs="Constantia" w:hAnsi="Constantia"/>
          <w:b w:val="0"/>
          <w:bCs w:val="0"/>
          <w:sz w:val="40"/>
          <w:szCs w:val="40"/>
          <w:lang w:val="en-US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t xml:space="preserve">Section:                </w:t>
      </w:r>
      <w:r>
        <w:rPr>
          <w:rFonts w:ascii="Constantia" w:cs="Constantia" w:hAnsi="Constantia"/>
          <w:b w:val="0"/>
          <w:bCs w:val="0"/>
          <w:sz w:val="40"/>
          <w:szCs w:val="40"/>
          <w:lang w:val="en-US"/>
        </w:rPr>
        <w:t>A</w:t>
      </w: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 w:val="0"/>
          <w:bCs w:val="0"/>
          <w:sz w:val="40"/>
          <w:szCs w:val="40"/>
          <w:lang w:val="en-US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t xml:space="preserve">Lab Title:         </w:t>
      </w:r>
      <w:r>
        <w:rPr>
          <w:rFonts w:ascii="Constantia" w:cs="Constantia" w:hAnsi="Constantia"/>
          <w:b w:val="0"/>
          <w:bCs w:val="0"/>
          <w:sz w:val="40"/>
          <w:szCs w:val="40"/>
          <w:lang w:val="en-US"/>
        </w:rPr>
        <w:t xml:space="preserve">   Artificial Intelligence</w:t>
      </w:r>
    </w:p>
    <w:p>
      <w:pPr>
        <w:ind w:left="720"/>
        <w:jc w:val="left"/>
        <w:rPr>
          <w:rFonts w:ascii="Constantia" w:cs="Constantia" w:hAnsi="Constantia"/>
          <w:b w:val="0"/>
          <w:bCs w:val="0"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</w:p>
    <w:p>
      <w:pPr>
        <w:ind w:left="720"/>
        <w:jc w:val="left"/>
        <w:rPr>
          <w:rFonts w:ascii="Constantia" w:cs="Constantia" w:hAnsi="Constantia"/>
          <w:b/>
          <w:bCs/>
          <w:sz w:val="40"/>
          <w:szCs w:val="40"/>
          <w:lang w:val="en-US"/>
        </w:rPr>
      </w:pPr>
      <w:r>
        <w:rPr>
          <w:rFonts w:ascii="Constantia" w:cs="Constantia" w:hAnsi="Constantia"/>
          <w:b/>
          <w:bCs/>
          <w:sz w:val="40"/>
          <w:szCs w:val="40"/>
          <w:lang w:val="en-US"/>
        </w:rPr>
        <w:t xml:space="preserve">Instructor:        </w:t>
      </w:r>
      <w:r>
        <w:rPr>
          <w:rFonts w:ascii="Constantia" w:cs="Constantia" w:hAnsi="Constantia"/>
          <w:b w:val="0"/>
          <w:bCs w:val="0"/>
          <w:sz w:val="40"/>
          <w:szCs w:val="40"/>
          <w:lang w:val="en-US"/>
        </w:rPr>
        <w:t>Madam Aqsa Umar</w:t>
      </w:r>
      <w:r>
        <w:rPr>
          <w:rFonts w:ascii="Constantia" w:cs="Constantia" w:hAnsi="Constantia"/>
          <w:b/>
          <w:bCs/>
          <w:sz w:val="40"/>
          <w:szCs w:val="40"/>
          <w:lang w:val="en-US"/>
        </w:rPr>
        <w:t xml:space="preserve">      </w:t>
      </w:r>
    </w:p>
    <w:p>
      <w:pPr>
        <w:ind w:left="720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  <w:r>
        <w:rPr>
          <w:rFonts w:ascii="Consolas" w:eastAsia="Consolas" w:cs="Consolas" w:hAnsi="Consolas"/>
          <w:b w:val="0"/>
          <w:bCs w:val="0"/>
          <w:color w:val="FFFFFF"/>
          <w:kern w:val="0"/>
          <w:sz w:val="21"/>
          <w:szCs w:val="21"/>
          <w:shd w:val="clear" w:color="auto" w:fill="00002C"/>
          <w:lang w:val="en-US" w:eastAsia="zh-CN"/>
        </w:rPr>
        <w:br/>
        <w:br/>
        <w:br/>
        <w:br/>
        <w:br/>
      </w: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  <w:t>Task 1: Check if a Value is True or False</w:t>
        <w:br/>
        <w:t>In Python, any non-zero number or non-empty data structure is considered True, while zero, empty data structures, and None are False.</w:t>
        <w:br/>
        <w:br/>
        <w:t>python</w:t>
        <w:br/>
        <w:t># Task 1: Check if a Value is True or False</w:t>
        <w:br/>
        <w:t>value = input("Enter a value: ")</w:t>
        <w:br/>
        <w:br/>
        <w:t># Check if the value is True or False</w:t>
        <w:br/>
        <w:t>if value:</w:t>
        <w:br/>
        <w:t>    print("The value is True.")</w:t>
        <w:br/>
        <w:t>else:</w:t>
        <w:br/>
        <w:t>    print("The value is False.")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69230" cy="2962910"/>
            <wp:effectExtent l="0" t="0" r="0" b="0"/>
            <wp:docPr id="4" name="图片 4" descr="MP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230" cy="29629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  <w:br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  <w:t>Task 2: Simple Calculator Using Operands</w:t>
        <w:br/>
        <w:t>This calculator performs addition, subtraction, multiplication, and division based on user input.</w:t>
        <w:br/>
        <w:br/>
        <w:t>python</w:t>
        <w:br/>
        <w:t># Task 2: Calculator Program</w:t>
        <w:br/>
        <w:t># Ask user for two numbers</w:t>
        <w:br/>
        <w:t>num1 = float(input("Enter the first number: "))</w:t>
        <w:br/>
        <w:t>num2 = float(input("Enter the second number: "))</w:t>
        <w:br/>
        <w:br/>
        <w:t># Ask for the operation</w:t>
        <w:br/>
        <w:t>operation = input("Choose an operation (+, -, *, /): ")</w:t>
        <w:br/>
        <w:br/>
        <w:t># Perform the calculation based on the chosen operation</w:t>
        <w:br/>
        <w:t>if operation == '+':</w:t>
        <w:br/>
        <w:t>    result = num1 + num2</w:t>
        <w:br/>
        <w:t>elif operation == '-':</w:t>
        <w:br/>
        <w:t>    result = num1 - num2</w:t>
        <w:br/>
        <w:t>elif operation == '*':</w:t>
        <w:br/>
        <w:t>    result = num1 * num2</w:t>
        <w:br/>
        <w:t>elif operation == '/':</w:t>
        <w:br/>
        <w:t>    if num2 != 0:</w:t>
        <w:br/>
        <w:t>        result = num1 / num2</w:t>
        <w:br/>
        <w:t>    else:</w:t>
        <w:br/>
        <w:t>        result = "Error: Cannot divide by zero"</w:t>
        <w:br/>
        <w:t>else:</w:t>
        <w:br/>
        <w:t>    result = "Invalid operation"</w:t>
        <w:br/>
        <w:br/>
        <w:t>print("The result is:", result)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  <w:br/>
        <w:t>Task 3: Examples of Different String Types ("", '', """ """)</w:t>
        <w:br/>
        <w:t>Python allows strings to be created using different types of quotes, allowing for flexibility in handling quotes within strings.</w:t>
        <w:br/>
        <w:br/>
        <w:t>python</w:t>
        <w:br/>
        <w:t># Task 3: Different Types of Strings</w:t>
        <w:br/>
        <w:br/>
        <w:t># Using double quotes ""</w:t>
        <w:br/>
        <w:t>string1 = "Hello, World!"</w:t>
        <w:br/>
        <w:t>print("String using double quotes:", string1)</w:t>
        <w:br/>
        <w:br/>
        <w:t># Using single quotes ''</w:t>
        <w:br/>
        <w:t>string2 = 'Python programming is fun!'</w:t>
        <w:br/>
        <w:t>print("String using single quotes:", string2)</w:t>
        <w:br/>
        <w:br/>
        <w:t># Using triple quotes """ """ for multiline strings</w:t>
        <w:br/>
        <w:t>string3 = """This is a</w:t>
        <w:br/>
        <w:t>multiline string,</w:t>
        <w:br/>
        <w:t>which spans multiple lines."""</w:t>
        <w:br/>
        <w:t>print("String using triple quotes:\n", string3)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</w:pPr>
      <w:r>
        <w:rPr>
          <w:rFonts w:ascii="Times New Roman" w:eastAsia="SimSun" w:cs="Times New Roman" w:hAnsi="Times New Roman"/>
          <w:i w:val="0"/>
          <w:iCs w:val="0"/>
          <w:caps w:val="0"/>
          <w:small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69230" cy="2962910"/>
            <wp:effectExtent l="0" t="0" r="0" b="0"/>
            <wp:docPr id="7" name="图片 7" descr="MP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230" cy="29629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nstantia">
    <w:panose1 w:val="02030602050306030303"/>
    <w:charset w:val="00"/>
    <w:family w:val="auto"/>
    <w:pitch w:val="variable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variable"/>
    <w:sig w:usb0="E00006FF" w:usb1="0000FCFF" w:usb2="00000001" w:usb3="00000000" w:csb0="6000019F" w:csb1="DFD7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 w:val="0"/>
  <w:bordersDoNotSurroundFooter w:val="0"/>
  <w:defaultTabStop w:val="720"/>
  <w:drawingGridHorizontalSpacing w:val="100"/>
  <w:drawingGridVerticalSpacing w:val="156"/>
  <w:displayHorizontalDrawingGridEvery w:val="1"/>
  <w:displayVerticalDrawingGridEvery w:val="1"/>
  <w:noPunctuationKerning/>
  <w:compat>
    <w:spaceForUL/>
    <w:ulTrailSpace/>
    <w:doNotExpandShiftReturn/>
    <w:adjustLineHeightInTable/>
    <w:growAutofit/>
    <w:doNotUseIndentAsNumberingTabStop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Calibri" w:eastAsia="等线" w:cs="Arial" w:hAnsi="Calibri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47</TotalTime>
  <Application>Yozo_Office</Application>
  <Pages>5</Pages>
  <Words>306</Words>
  <Characters>1552</Characters>
  <Lines>118</Lines>
  <Paragraphs>10</Paragraphs>
  <CharactersWithSpaces>2007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Mujahid Ali</dc:creator>
  <cp:lastModifiedBy>vivo user</cp:lastModifiedBy>
  <cp:revision>1</cp:revision>
  <dcterms:created xsi:type="dcterms:W3CDTF">2024-10-15T17:16:00Z</dcterms:created>
  <dcterms:modified xsi:type="dcterms:W3CDTF">2024-10-29T14:54:43Z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